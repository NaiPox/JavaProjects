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541" w:rsidRDefault="00C91541" w:rsidP="00C563E7"/>
    <w:p w:rsidR="00F14184" w:rsidRPr="00F14184" w:rsidRDefault="00F14184" w:rsidP="00A66C81">
      <w:pPr>
        <w:pStyle w:val="Overskrift1"/>
        <w:shd w:val="clear" w:color="auto" w:fill="FFFFFF"/>
        <w:spacing w:before="0" w:after="7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Hvis I stadig har eksamensoplægget ”Everyday chemicals” liggende på jeres computer er alt godt </w:t>
      </w:r>
      <w:r w:rsidRPr="00F14184">
        <w:rPr>
          <w:rFonts w:ascii="Arial" w:hAnsi="Arial" w:cs="Arial"/>
          <w:color w:val="000000"/>
          <w:sz w:val="24"/>
          <w:szCs w:val="24"/>
        </w:rPr>
        <w:sym w:font="Wingdings" w:char="F04A"/>
      </w:r>
      <w:r>
        <w:rPr>
          <w:rFonts w:ascii="Arial" w:hAnsi="Arial" w:cs="Arial"/>
          <w:color w:val="000000"/>
          <w:sz w:val="24"/>
          <w:szCs w:val="24"/>
        </w:rPr>
        <w:t xml:space="preserve"> Ellers skal I hente den på serveren </w:t>
      </w:r>
      <w:hyperlink r:id="rId8" w:history="1">
        <w:r w:rsidRPr="00B901D8">
          <w:rPr>
            <w:rStyle w:val="Hyperlink"/>
            <w:rFonts w:ascii="Arial" w:hAnsi="Arial" w:cs="Arial"/>
            <w:sz w:val="24"/>
            <w:szCs w:val="24"/>
          </w:rPr>
          <w:t>\\hera\eksamen</w:t>
        </w:r>
      </w:hyperlink>
      <w:r>
        <w:rPr>
          <w:rFonts w:ascii="Arial" w:hAnsi="Arial" w:cs="Arial"/>
          <w:color w:val="000000"/>
          <w:sz w:val="24"/>
          <w:szCs w:val="24"/>
        </w:rPr>
        <w:t xml:space="preserve"> som I plejer. Gå ind opgave c i delprøve 1. Det er den video, I skal arbejde ud fra.</w:t>
      </w:r>
    </w:p>
    <w:p w:rsidR="00F14184" w:rsidRDefault="00F14184" w:rsidP="00A66C81">
      <w:pPr>
        <w:pStyle w:val="Overskrift1"/>
        <w:shd w:val="clear" w:color="auto" w:fill="FFFFFF"/>
        <w:spacing w:before="0" w:after="75"/>
        <w:rPr>
          <w:rFonts w:ascii="Arial" w:hAnsi="Arial" w:cs="Arial"/>
          <w:color w:val="000000"/>
          <w:sz w:val="38"/>
          <w:szCs w:val="38"/>
        </w:rPr>
      </w:pPr>
    </w:p>
    <w:p w:rsidR="00A66C81" w:rsidRDefault="00A66C81" w:rsidP="00A66C81">
      <w:pPr>
        <w:pStyle w:val="Overskrift1"/>
        <w:shd w:val="clear" w:color="auto" w:fill="FFFFFF"/>
        <w:spacing w:before="0" w:after="75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 xml:space="preserve">Opgave </w:t>
      </w:r>
    </w:p>
    <w:p w:rsidR="00A66C81" w:rsidRPr="00F14184" w:rsidRDefault="00A66C81" w:rsidP="00C81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Style w:val="Strk"/>
          <w:rFonts w:ascii="Arial" w:hAnsi="Arial" w:cs="Arial"/>
          <w:color w:val="000000"/>
          <w:sz w:val="17"/>
          <w:szCs w:val="17"/>
          <w:shd w:val="clear" w:color="auto" w:fill="FFFFFF"/>
        </w:rPr>
        <w:t>Find to substantiver, verber, adjektiver, pronomener og adverbier (navneord, udsagnsord, tillægsord, stedord og biord) i videoklippet og indsæt dem i tabel 2 nedenfor.</w:t>
      </w:r>
      <w:r>
        <w:rPr>
          <w:rStyle w:val="apple-converted-space"/>
          <w:rFonts w:ascii="Arial" w:hAnsi="Arial" w:cs="Arial"/>
          <w:b/>
          <w:bCs/>
          <w:color w:val="000000"/>
          <w:sz w:val="17"/>
          <w:szCs w:val="17"/>
          <w:shd w:val="clear" w:color="auto" w:fill="FFFFFF"/>
        </w:rPr>
        <w:t> </w:t>
      </w:r>
      <w:r w:rsidRPr="00F14184">
        <w:rPr>
          <w:rFonts w:ascii="Arial" w:hAnsi="Arial" w:cs="Arial"/>
          <w:color w:val="000000"/>
          <w:sz w:val="17"/>
          <w:szCs w:val="17"/>
        </w:rPr>
        <w:br/>
      </w:r>
      <w:r w:rsidRPr="00F14184">
        <w:rPr>
          <w:rFonts w:ascii="Arial" w:hAnsi="Arial" w:cs="Arial"/>
          <w:color w:val="000000"/>
          <w:sz w:val="17"/>
          <w:szCs w:val="17"/>
        </w:rPr>
        <w:br/>
      </w:r>
    </w:p>
    <w:tbl>
      <w:tblPr>
        <w:tblW w:w="942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134"/>
        <w:gridCol w:w="3135"/>
        <w:gridCol w:w="3151"/>
      </w:tblGrid>
      <w:tr w:rsidR="00A66C81" w:rsidTr="00A66C81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6C81" w:rsidRDefault="00A66C8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Tabel 1</w:t>
            </w:r>
          </w:p>
        </w:tc>
      </w:tr>
      <w:tr w:rsidR="00A66C81" w:rsidTr="00A66C81">
        <w:trPr>
          <w:tblCellSpacing w:w="0" w:type="dxa"/>
        </w:trPr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6C81" w:rsidRDefault="00A66C8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Ordklasse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6C81" w:rsidRDefault="00A66C8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1. ord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6C81" w:rsidRDefault="00A66C8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2. ord</w:t>
            </w:r>
          </w:p>
        </w:tc>
      </w:tr>
      <w:tr w:rsidR="00A66C81" w:rsidTr="00A66C81">
        <w:trPr>
          <w:tblCellSpacing w:w="0" w:type="dxa"/>
        </w:trPr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6C81" w:rsidRDefault="00A66C8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Eksempel: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  <w:t>Substantiv (navneord)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6C81" w:rsidRDefault="00A66C81" w:rsidP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6C81" w:rsidRDefault="00A66C8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  <w:p w:rsidR="00946A12" w:rsidRDefault="00946A12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</w:tbl>
    <w:p w:rsidR="00A66C81" w:rsidRDefault="00A66C81" w:rsidP="00A66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Indsæt dine valgte ord i tabellen her:</w:t>
      </w:r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000000"/>
          <w:sz w:val="17"/>
          <w:szCs w:val="17"/>
        </w:rPr>
        <w:br/>
      </w:r>
    </w:p>
    <w:tbl>
      <w:tblPr>
        <w:tblW w:w="942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134"/>
        <w:gridCol w:w="3135"/>
        <w:gridCol w:w="3151"/>
      </w:tblGrid>
      <w:tr w:rsidR="00A66C81" w:rsidTr="002274B7">
        <w:trPr>
          <w:trHeight w:val="682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6C81" w:rsidRDefault="00A66C8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Tabel 2</w:t>
            </w:r>
          </w:p>
        </w:tc>
      </w:tr>
      <w:tr w:rsidR="00A66C81" w:rsidTr="00C8161A">
        <w:trPr>
          <w:tblCellSpacing w:w="0" w:type="dxa"/>
        </w:trPr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6C81" w:rsidRDefault="00A66C8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Substantiv (navneord)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6C81" w:rsidRPr="00946A12" w:rsidRDefault="002274B7">
            <w:pPr>
              <w:rPr>
                <w:rFonts w:ascii="Arial" w:hAnsi="Arial" w:cs="Arial"/>
                <w:color w:val="000000"/>
                <w:sz w:val="17"/>
                <w:szCs w:val="17"/>
                <w:lang w:val="en-GB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lang w:val="en-GB"/>
              </w:rPr>
              <w:t>Chemicals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6C81" w:rsidRDefault="002274B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Year</w:t>
            </w:r>
          </w:p>
        </w:tc>
      </w:tr>
      <w:tr w:rsidR="00A66C81" w:rsidTr="00C8161A">
        <w:trPr>
          <w:tblCellSpacing w:w="0" w:type="dxa"/>
        </w:trPr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6C81" w:rsidRDefault="00A66C8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Verbum (udsagnsord)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6C81" w:rsidRDefault="002274B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Are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6C81" w:rsidRDefault="00A66C8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bookmarkStart w:id="0" w:name="_GoBack"/>
            <w:bookmarkEnd w:id="0"/>
          </w:p>
        </w:tc>
      </w:tr>
      <w:tr w:rsidR="00A66C81" w:rsidTr="00C8161A">
        <w:trPr>
          <w:tblCellSpacing w:w="0" w:type="dxa"/>
        </w:trPr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6C81" w:rsidRDefault="00A66C8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Adjektiv (tillægsord)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6C81" w:rsidRDefault="002274B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Unregulated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6C81" w:rsidRDefault="00A66C8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A66C81" w:rsidTr="00C8161A">
        <w:trPr>
          <w:trHeight w:val="232"/>
          <w:tblCellSpacing w:w="0" w:type="dxa"/>
        </w:trPr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6C81" w:rsidRDefault="00A66C8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Pronomen (stedord)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6C81" w:rsidRDefault="002274B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They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6C81" w:rsidRDefault="00A66C8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A66C81" w:rsidTr="00C8161A">
        <w:trPr>
          <w:tblCellSpacing w:w="0" w:type="dxa"/>
        </w:trPr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6C81" w:rsidRDefault="00A66C8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Adverbium (biord)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6C81" w:rsidRDefault="002274B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Basically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6C81" w:rsidRDefault="00A66C8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</w:tbl>
    <w:p w:rsidR="00A66C81" w:rsidRDefault="00A66C81" w:rsidP="00A66C81">
      <w:pPr>
        <w:rPr>
          <w:rFonts w:ascii="Times New Roman" w:hAnsi="Times New Roman" w:cs="Times New Roman"/>
          <w:sz w:val="24"/>
          <w:szCs w:val="24"/>
        </w:rPr>
      </w:pPr>
    </w:p>
    <w:p w:rsidR="00C8161A" w:rsidRDefault="00C8161A" w:rsidP="00C8161A"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</w:rPr>
        <w:t>Find fem verballed (udsagnsled) i videoklippet under tabellen og angiv, i hvilken tid verballeddet står, hvorvidt der er tale om simpel eller udvidet tid, og hvorvidt der er tale om aktiv eller passiv. Brug dansk, engelsk eller latinsk terminologi.</w:t>
      </w:r>
      <w:r>
        <w:rPr>
          <w:rStyle w:val="apple-converted-space"/>
          <w:rFonts w:ascii="Arial" w:hAnsi="Arial" w:cs="Arial"/>
          <w:b/>
          <w:bCs/>
          <w:color w:val="000000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17"/>
          <w:szCs w:val="17"/>
          <w:shd w:val="clear" w:color="auto" w:fill="FFFFFF"/>
        </w:rPr>
        <w:br/>
        <w:t>(Husk, at et verballed kan bestå af et, to eller flere verber)</w:t>
      </w:r>
      <w:r>
        <w:rPr>
          <w:rStyle w:val="apple-converted-space"/>
          <w:rFonts w:ascii="Arial" w:hAnsi="Arial" w:cs="Arial"/>
          <w:b/>
          <w:bCs/>
          <w:color w:val="000000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000000"/>
          <w:sz w:val="17"/>
          <w:szCs w:val="17"/>
        </w:rPr>
        <w:br/>
      </w:r>
      <w:r>
        <w:rPr>
          <w:rFonts w:ascii="Arial" w:hAnsi="Arial" w:cs="Arial"/>
          <w:color w:val="000000"/>
          <w:sz w:val="17"/>
          <w:szCs w:val="17"/>
        </w:rPr>
        <w:br/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93"/>
        <w:gridCol w:w="2683"/>
        <w:gridCol w:w="3243"/>
        <w:gridCol w:w="1999"/>
      </w:tblGrid>
      <w:tr w:rsidR="00C8161A" w:rsidTr="00C8161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lastRenderedPageBreak/>
              <w:t>Verballed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Verballeddets 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Simpel tid/udvidet 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Aktiv/passiv</w:t>
            </w:r>
          </w:p>
        </w:tc>
      </w:tr>
      <w:tr w:rsidR="00C8161A" w:rsidTr="00C8161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Eksempel:</w:t>
            </w:r>
            <w:r>
              <w:rPr>
                <w:rStyle w:val="apple-converted-space"/>
                <w:rFonts w:ascii="Arial" w:hAnsi="Arial" w:cs="Arial"/>
                <w:color w:val="000000"/>
                <w:sz w:val="17"/>
                <w:szCs w:val="17"/>
              </w:rPr>
              <w:t> 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Nutid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Simpel 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Aktiv</w:t>
            </w:r>
          </w:p>
        </w:tc>
      </w:tr>
      <w:tr w:rsidR="00C8161A" w:rsidTr="00C8161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</w:tr>
      <w:tr w:rsidR="00C8161A" w:rsidTr="00C8161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</w:tr>
      <w:tr w:rsidR="00C8161A" w:rsidTr="00C8161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</w:tr>
      <w:tr w:rsidR="00C8161A" w:rsidTr="00C8161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</w:tr>
      <w:tr w:rsidR="00C8161A" w:rsidTr="00C8161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8161A" w:rsidRDefault="00C8161A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 </w:t>
            </w:r>
          </w:p>
        </w:tc>
      </w:tr>
    </w:tbl>
    <w:p w:rsidR="00A66C81" w:rsidRPr="00C8161A" w:rsidRDefault="00C8161A" w:rsidP="00A66C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61A">
        <w:rPr>
          <w:rFonts w:ascii="Arial" w:hAnsi="Arial" w:cs="Arial"/>
          <w:color w:val="000000"/>
          <w:sz w:val="17"/>
          <w:szCs w:val="17"/>
          <w:lang w:val="en-US"/>
        </w:rPr>
        <w:br/>
      </w:r>
      <w:r w:rsidRPr="00C8161A">
        <w:rPr>
          <w:rFonts w:ascii="Arial" w:hAnsi="Arial" w:cs="Arial"/>
          <w:color w:val="000000"/>
          <w:sz w:val="17"/>
          <w:szCs w:val="17"/>
          <w:lang w:val="en-US"/>
        </w:rPr>
        <w:br/>
      </w:r>
      <w:r w:rsidR="00A66C81" w:rsidRPr="00C8161A">
        <w:rPr>
          <w:rFonts w:ascii="Arial" w:hAnsi="Arial" w:cs="Arial"/>
          <w:color w:val="000000"/>
          <w:sz w:val="17"/>
          <w:szCs w:val="17"/>
          <w:lang w:val="en-US"/>
        </w:rPr>
        <w:br/>
      </w:r>
    </w:p>
    <w:p w:rsidR="00A66C81" w:rsidRPr="00C8161A" w:rsidRDefault="00A66C81" w:rsidP="00C563E7">
      <w:pPr>
        <w:rPr>
          <w:lang w:val="en-US"/>
        </w:rPr>
      </w:pPr>
    </w:p>
    <w:p w:rsidR="00CD1725" w:rsidRPr="00C8161A" w:rsidRDefault="00CD1725" w:rsidP="00C563E7">
      <w:pPr>
        <w:rPr>
          <w:lang w:val="en-US"/>
        </w:rPr>
      </w:pPr>
    </w:p>
    <w:sectPr w:rsidR="00CD1725" w:rsidRPr="00C8161A" w:rsidSect="001255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2DB" w:rsidRDefault="00C352DB" w:rsidP="00364C4E">
      <w:pPr>
        <w:spacing w:after="0" w:line="240" w:lineRule="auto"/>
      </w:pPr>
      <w:r>
        <w:separator/>
      </w:r>
    </w:p>
  </w:endnote>
  <w:endnote w:type="continuationSeparator" w:id="0">
    <w:p w:rsidR="00C352DB" w:rsidRDefault="00C352DB" w:rsidP="0036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1DF" w:rsidRDefault="000F51D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1DF" w:rsidRDefault="000F51DF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1DF" w:rsidRDefault="000F51D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2DB" w:rsidRDefault="00C352DB" w:rsidP="00364C4E">
      <w:pPr>
        <w:spacing w:after="0" w:line="240" w:lineRule="auto"/>
      </w:pPr>
      <w:r>
        <w:separator/>
      </w:r>
    </w:p>
  </w:footnote>
  <w:footnote w:type="continuationSeparator" w:id="0">
    <w:p w:rsidR="00C352DB" w:rsidRDefault="00C352DB" w:rsidP="0036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1DF" w:rsidRDefault="000F51D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1DF" w:rsidRDefault="000F51DF">
    <w:pPr>
      <w:pStyle w:val="Sidehoved"/>
      <w:rPr>
        <w:rFonts w:asciiTheme="majorHAnsi" w:eastAsiaTheme="majorEastAsia" w:hAnsiTheme="majorHAnsi" w:cstheme="majorBidi"/>
        <w:sz w:val="36"/>
        <w:szCs w:val="36"/>
      </w:rPr>
    </w:pPr>
    <w:r>
      <w:rPr>
        <w:noProof/>
        <w:lang w:eastAsia="da-DK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3727450</wp:posOffset>
          </wp:positionH>
          <wp:positionV relativeFrom="paragraph">
            <wp:posOffset>-187325</wp:posOffset>
          </wp:positionV>
          <wp:extent cx="2858770" cy="516255"/>
          <wp:effectExtent l="19050" t="0" r="0" b="0"/>
          <wp:wrapSquare wrapText="bothSides"/>
          <wp:docPr id="1" name="Billede 1" descr="HTX_Lillebælt_enkelt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TX_Lillebælt_enkelt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877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F51DF" w:rsidRDefault="000F51DF">
    <w:pPr>
      <w:pStyle w:val="Sidehoved"/>
    </w:pPr>
    <w:r>
      <w:rPr>
        <w:rFonts w:asciiTheme="majorHAnsi" w:eastAsiaTheme="majorEastAsia" w:hAnsiTheme="majorHAnsi" w:cstheme="majorBidi"/>
        <w:sz w:val="36"/>
        <w:szCs w:val="36"/>
      </w:rPr>
      <w:t>Kristina Back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1DF" w:rsidRDefault="000F51DF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144EF"/>
    <w:multiLevelType w:val="multilevel"/>
    <w:tmpl w:val="77E2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F3C96"/>
    <w:multiLevelType w:val="hybridMultilevel"/>
    <w:tmpl w:val="01CA079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B6936"/>
    <w:multiLevelType w:val="hybridMultilevel"/>
    <w:tmpl w:val="AEA2150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62084"/>
    <w:multiLevelType w:val="multilevel"/>
    <w:tmpl w:val="60CE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3778F"/>
    <w:multiLevelType w:val="hybridMultilevel"/>
    <w:tmpl w:val="1B889B00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C3B27D6"/>
    <w:multiLevelType w:val="hybridMultilevel"/>
    <w:tmpl w:val="CBD0879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BC8DF5F788B66C359EE99FC28982EA8D5AA65C5" w:val="False"/>
  </w:docVars>
  <w:rsids>
    <w:rsidRoot w:val="001344C8"/>
    <w:rsid w:val="000024B2"/>
    <w:rsid w:val="000276F5"/>
    <w:rsid w:val="00051F41"/>
    <w:rsid w:val="000A73F0"/>
    <w:rsid w:val="000B42E4"/>
    <w:rsid w:val="000C604B"/>
    <w:rsid w:val="000F51DF"/>
    <w:rsid w:val="00115219"/>
    <w:rsid w:val="00125570"/>
    <w:rsid w:val="001344C8"/>
    <w:rsid w:val="00134990"/>
    <w:rsid w:val="001366AE"/>
    <w:rsid w:val="00166279"/>
    <w:rsid w:val="0017194B"/>
    <w:rsid w:val="00176237"/>
    <w:rsid w:val="0017647A"/>
    <w:rsid w:val="001777C7"/>
    <w:rsid w:val="00180E1C"/>
    <w:rsid w:val="001934D4"/>
    <w:rsid w:val="001A65D4"/>
    <w:rsid w:val="001B3997"/>
    <w:rsid w:val="001B4E15"/>
    <w:rsid w:val="001E0957"/>
    <w:rsid w:val="001E4659"/>
    <w:rsid w:val="00206A57"/>
    <w:rsid w:val="00207523"/>
    <w:rsid w:val="002274B7"/>
    <w:rsid w:val="00274452"/>
    <w:rsid w:val="00297565"/>
    <w:rsid w:val="002A7DED"/>
    <w:rsid w:val="002B6FD4"/>
    <w:rsid w:val="00315140"/>
    <w:rsid w:val="003239AE"/>
    <w:rsid w:val="0033623F"/>
    <w:rsid w:val="00351E97"/>
    <w:rsid w:val="00364C4E"/>
    <w:rsid w:val="00384C4A"/>
    <w:rsid w:val="003D0218"/>
    <w:rsid w:val="003D1DC6"/>
    <w:rsid w:val="003D7D11"/>
    <w:rsid w:val="003E1DC0"/>
    <w:rsid w:val="003E5803"/>
    <w:rsid w:val="003E713A"/>
    <w:rsid w:val="00400EEB"/>
    <w:rsid w:val="00414855"/>
    <w:rsid w:val="00415077"/>
    <w:rsid w:val="004150D0"/>
    <w:rsid w:val="00425A71"/>
    <w:rsid w:val="00426452"/>
    <w:rsid w:val="0044727E"/>
    <w:rsid w:val="00450122"/>
    <w:rsid w:val="004506CB"/>
    <w:rsid w:val="00481554"/>
    <w:rsid w:val="004A485C"/>
    <w:rsid w:val="004A593E"/>
    <w:rsid w:val="004D6E85"/>
    <w:rsid w:val="00510E19"/>
    <w:rsid w:val="00527268"/>
    <w:rsid w:val="00540E65"/>
    <w:rsid w:val="00545696"/>
    <w:rsid w:val="00557302"/>
    <w:rsid w:val="005606BA"/>
    <w:rsid w:val="00565163"/>
    <w:rsid w:val="00575D2A"/>
    <w:rsid w:val="00585E9C"/>
    <w:rsid w:val="00594180"/>
    <w:rsid w:val="005A0128"/>
    <w:rsid w:val="00613615"/>
    <w:rsid w:val="00634296"/>
    <w:rsid w:val="0064198F"/>
    <w:rsid w:val="006424D1"/>
    <w:rsid w:val="00675ACF"/>
    <w:rsid w:val="00687524"/>
    <w:rsid w:val="006C0986"/>
    <w:rsid w:val="006E6DEA"/>
    <w:rsid w:val="00700540"/>
    <w:rsid w:val="00702911"/>
    <w:rsid w:val="0078518C"/>
    <w:rsid w:val="00785CAD"/>
    <w:rsid w:val="00792451"/>
    <w:rsid w:val="007A2CC6"/>
    <w:rsid w:val="007E7487"/>
    <w:rsid w:val="00804521"/>
    <w:rsid w:val="0081228C"/>
    <w:rsid w:val="008226BF"/>
    <w:rsid w:val="00840EE1"/>
    <w:rsid w:val="00850CF0"/>
    <w:rsid w:val="00854CCF"/>
    <w:rsid w:val="00865236"/>
    <w:rsid w:val="008D00CC"/>
    <w:rsid w:val="00942385"/>
    <w:rsid w:val="00946A12"/>
    <w:rsid w:val="00994EE9"/>
    <w:rsid w:val="009A2EF5"/>
    <w:rsid w:val="009B58D2"/>
    <w:rsid w:val="009C280C"/>
    <w:rsid w:val="009D061E"/>
    <w:rsid w:val="009F04DC"/>
    <w:rsid w:val="00A23A25"/>
    <w:rsid w:val="00A24F2D"/>
    <w:rsid w:val="00A324E2"/>
    <w:rsid w:val="00A33F71"/>
    <w:rsid w:val="00A435D4"/>
    <w:rsid w:val="00A621A4"/>
    <w:rsid w:val="00A64D13"/>
    <w:rsid w:val="00A66C81"/>
    <w:rsid w:val="00AC4AD3"/>
    <w:rsid w:val="00AD1DA6"/>
    <w:rsid w:val="00AE20AD"/>
    <w:rsid w:val="00AF7D4C"/>
    <w:rsid w:val="00B0584C"/>
    <w:rsid w:val="00B60B25"/>
    <w:rsid w:val="00BB30F2"/>
    <w:rsid w:val="00BD0307"/>
    <w:rsid w:val="00BF3CF0"/>
    <w:rsid w:val="00BF4B70"/>
    <w:rsid w:val="00C25147"/>
    <w:rsid w:val="00C352DB"/>
    <w:rsid w:val="00C563E7"/>
    <w:rsid w:val="00C7419B"/>
    <w:rsid w:val="00C812C8"/>
    <w:rsid w:val="00C8161A"/>
    <w:rsid w:val="00C91541"/>
    <w:rsid w:val="00CD1725"/>
    <w:rsid w:val="00D0765D"/>
    <w:rsid w:val="00D20410"/>
    <w:rsid w:val="00D20736"/>
    <w:rsid w:val="00D505FF"/>
    <w:rsid w:val="00D70160"/>
    <w:rsid w:val="00DA0441"/>
    <w:rsid w:val="00DB38D1"/>
    <w:rsid w:val="00DB5F2A"/>
    <w:rsid w:val="00DE7350"/>
    <w:rsid w:val="00DF223D"/>
    <w:rsid w:val="00E20772"/>
    <w:rsid w:val="00E810ED"/>
    <w:rsid w:val="00E87568"/>
    <w:rsid w:val="00EC2773"/>
    <w:rsid w:val="00EE7A4F"/>
    <w:rsid w:val="00F005DD"/>
    <w:rsid w:val="00F07DDD"/>
    <w:rsid w:val="00F14184"/>
    <w:rsid w:val="00F34D64"/>
    <w:rsid w:val="00F46EFB"/>
    <w:rsid w:val="00F47E21"/>
    <w:rsid w:val="00F50846"/>
    <w:rsid w:val="00F671DA"/>
    <w:rsid w:val="00F87943"/>
    <w:rsid w:val="00FB71CC"/>
    <w:rsid w:val="00FC59C0"/>
    <w:rsid w:val="00FC7669"/>
    <w:rsid w:val="00F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0349291-9350-4C33-B7A8-C7E72D2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990"/>
  </w:style>
  <w:style w:type="paragraph" w:styleId="Overskrift1">
    <w:name w:val="heading 1"/>
    <w:basedOn w:val="Normal"/>
    <w:next w:val="Normal"/>
    <w:link w:val="Overskrift1Tegn"/>
    <w:uiPriority w:val="9"/>
    <w:qFormat/>
    <w:rsid w:val="004A5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80E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E09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4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4C4E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364C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64C4E"/>
  </w:style>
  <w:style w:type="paragraph" w:styleId="Sidefod">
    <w:name w:val="footer"/>
    <w:basedOn w:val="Normal"/>
    <w:link w:val="SidefodTegn"/>
    <w:uiPriority w:val="99"/>
    <w:unhideWhenUsed/>
    <w:rsid w:val="00364C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64C4E"/>
  </w:style>
  <w:style w:type="paragraph" w:styleId="Titel">
    <w:name w:val="Title"/>
    <w:basedOn w:val="Normal"/>
    <w:next w:val="Normal"/>
    <w:link w:val="TitelTegn"/>
    <w:uiPriority w:val="10"/>
    <w:qFormat/>
    <w:rsid w:val="00384C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384C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84C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84C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genafstand">
    <w:name w:val="No Spacing"/>
    <w:uiPriority w:val="1"/>
    <w:qFormat/>
    <w:rsid w:val="00180E1C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180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A5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E09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afsnit">
    <w:name w:val="List Paragraph"/>
    <w:basedOn w:val="Normal"/>
    <w:uiPriority w:val="34"/>
    <w:qFormat/>
    <w:rsid w:val="003D7D11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6C0986"/>
    <w:rPr>
      <w:color w:val="808080"/>
    </w:rPr>
  </w:style>
  <w:style w:type="character" w:styleId="Hyperlink">
    <w:name w:val="Hyperlink"/>
    <w:basedOn w:val="Standardskrifttypeiafsnit"/>
    <w:uiPriority w:val="99"/>
    <w:unhideWhenUsed/>
    <w:rsid w:val="000C604B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E810ED"/>
    <w:rPr>
      <w:color w:val="800080" w:themeColor="followed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324E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324E2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324E2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324E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324E2"/>
    <w:rPr>
      <w:b/>
      <w:bCs/>
      <w:sz w:val="20"/>
      <w:szCs w:val="20"/>
    </w:rPr>
  </w:style>
  <w:style w:type="character" w:customStyle="1" w:styleId="apple-converted-space">
    <w:name w:val="apple-converted-space"/>
    <w:basedOn w:val="Standardskrifttypeiafsnit"/>
    <w:rsid w:val="000F51DF"/>
  </w:style>
  <w:style w:type="table" w:styleId="Tabel-Gitter">
    <w:name w:val="Table Grid"/>
    <w:basedOn w:val="Tabel-Normal"/>
    <w:uiPriority w:val="59"/>
    <w:rsid w:val="000F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Standardskrifttypeiafsnit"/>
    <w:rsid w:val="001777C7"/>
  </w:style>
  <w:style w:type="character" w:styleId="Strk">
    <w:name w:val="Strong"/>
    <w:basedOn w:val="Standardskrifttypeiafsnit"/>
    <w:uiPriority w:val="22"/>
    <w:qFormat/>
    <w:rsid w:val="00A66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44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48" w:space="6" w:color="D1C096"/>
            <w:right w:val="none" w:sz="0" w:space="0" w:color="auto"/>
          </w:divBdr>
        </w:div>
        <w:div w:id="1797135191">
          <w:marLeft w:val="195"/>
          <w:marRight w:val="195"/>
          <w:marTop w:val="24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1196">
              <w:marLeft w:val="0"/>
              <w:marRight w:val="0"/>
              <w:marTop w:val="0"/>
              <w:marBottom w:val="30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95432067">
                  <w:marLeft w:val="0"/>
                  <w:marRight w:val="0"/>
                  <w:marTop w:val="0"/>
                  <w:marBottom w:val="0"/>
                  <w:divBdr>
                    <w:top w:val="single" w:sz="6" w:space="6" w:color="FFFFFF"/>
                    <w:left w:val="single" w:sz="6" w:space="9" w:color="FFFFFF"/>
                    <w:bottom w:val="single" w:sz="6" w:space="6" w:color="FFFFFF"/>
                    <w:right w:val="single" w:sz="6" w:space="9" w:color="FFFFFF"/>
                  </w:divBdr>
                  <w:divsChild>
                    <w:div w:id="6247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43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hera\eksame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c\Desktop\HTX_Lilleb&#230;lt_Skabelon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A66AC-26F2-4A01-B52D-E98934CF5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HTX_Lillebælt_Skabelon</Template>
  <TotalTime>867</TotalTime>
  <Pages>2</Pages>
  <Words>172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EUC Lillebælt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</dc:creator>
  <cp:keywords/>
  <dc:description/>
  <cp:lastModifiedBy>Lennard Martensen Thomsen</cp:lastModifiedBy>
  <cp:revision>28</cp:revision>
  <cp:lastPrinted>2011-01-14T16:49:00Z</cp:lastPrinted>
  <dcterms:created xsi:type="dcterms:W3CDTF">2014-04-01T10:52:00Z</dcterms:created>
  <dcterms:modified xsi:type="dcterms:W3CDTF">2017-01-27T07:25:00Z</dcterms:modified>
</cp:coreProperties>
</file>